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328" w:rsidRPr="00DC117D" w:rsidRDefault="00A02328" w:rsidP="00DC117D">
      <w:pPr>
        <w:jc w:val="center"/>
        <w:rPr>
          <w:b/>
          <w:sz w:val="28"/>
        </w:rPr>
      </w:pPr>
      <w:r w:rsidRPr="00DC117D">
        <w:rPr>
          <w:b/>
          <w:sz w:val="28"/>
        </w:rPr>
        <w:t xml:space="preserve">Ideensammlung </w:t>
      </w:r>
      <w:r>
        <w:rPr>
          <w:b/>
          <w:sz w:val="28"/>
        </w:rPr>
        <w:t>„</w:t>
      </w:r>
      <w:r w:rsidRPr="00DC117D">
        <w:rPr>
          <w:b/>
          <w:sz w:val="28"/>
        </w:rPr>
        <w:t>App zum Streuobstwiesenpfad</w:t>
      </w:r>
      <w:r>
        <w:rPr>
          <w:b/>
          <w:sz w:val="28"/>
        </w:rPr>
        <w:t>“</w:t>
      </w:r>
    </w:p>
    <w:p w:rsidR="00A02328" w:rsidRPr="00DC117D" w:rsidRDefault="00A02328">
      <w:pPr>
        <w:rPr>
          <w:b/>
        </w:rPr>
      </w:pPr>
      <w:r>
        <w:rPr>
          <w:b/>
        </w:rPr>
        <w:t>Bei allen Tafeln möglich, aber nicht zwingend erforderlich:</w:t>
      </w:r>
    </w:p>
    <w:p w:rsidR="00A02328" w:rsidRDefault="00A02328" w:rsidP="00DC117D">
      <w:pPr>
        <w:pStyle w:val="ListParagraph"/>
        <w:numPr>
          <w:ilvl w:val="0"/>
          <w:numId w:val="4"/>
        </w:numPr>
      </w:pPr>
      <w:r>
        <w:t xml:space="preserve">Thematisch passende Kurzfilme, kleine Clips zum Abspielen </w:t>
      </w:r>
    </w:p>
    <w:p w:rsidR="00A02328" w:rsidRDefault="00A02328" w:rsidP="00DC117D">
      <w:pPr>
        <w:pStyle w:val="ListParagraph"/>
        <w:numPr>
          <w:ilvl w:val="0"/>
          <w:numId w:val="4"/>
        </w:numPr>
      </w:pPr>
      <w:r>
        <w:t xml:space="preserve">Fun Facts / Unnützes Tierwissen/ Rekorde der Tierwelt als Kurzinfo passend zur Tafel </w:t>
      </w:r>
    </w:p>
    <w:p w:rsidR="00A02328" w:rsidRDefault="00A02328" w:rsidP="00DC117D">
      <w:pPr>
        <w:pStyle w:val="ListParagraph"/>
        <w:numPr>
          <w:ilvl w:val="0"/>
          <w:numId w:val="4"/>
        </w:numPr>
      </w:pPr>
      <w:r>
        <w:t xml:space="preserve">Bei bestimmten Aktionen bietet sich auch eine Punktvergabe bei richtiger Antwort an, um den Spielspaß und Ehrgeiz zu steigern. </w:t>
      </w:r>
    </w:p>
    <w:p w:rsidR="00A02328" w:rsidRPr="00DC117D" w:rsidRDefault="00A02328">
      <w:pPr>
        <w:rPr>
          <w:b/>
        </w:rPr>
      </w:pPr>
      <w:r w:rsidRPr="00DC117D">
        <w:rPr>
          <w:b/>
        </w:rPr>
        <w:t>Der Fluss und seine Bewohner</w:t>
      </w:r>
    </w:p>
    <w:p w:rsidR="00A02328" w:rsidRPr="007A198D" w:rsidRDefault="00A02328" w:rsidP="007A198D">
      <w:pPr>
        <w:pStyle w:val="ListParagraph"/>
        <w:numPr>
          <w:ilvl w:val="0"/>
          <w:numId w:val="1"/>
        </w:numPr>
      </w:pPr>
      <w:r w:rsidRPr="007A198D">
        <w:t xml:space="preserve">Besonderheiten des Eisvogels (Bruthöhlen an Abbruchhängen des Flusses); </w:t>
      </w:r>
    </w:p>
    <w:p w:rsidR="00A02328" w:rsidRDefault="00A02328" w:rsidP="007A198D">
      <w:pPr>
        <w:pStyle w:val="ListParagraph"/>
        <w:numPr>
          <w:ilvl w:val="0"/>
          <w:numId w:val="1"/>
        </w:numPr>
      </w:pPr>
      <w:r w:rsidRPr="007A198D">
        <w:t>Konfliktbetrachtung zum Biber</w:t>
      </w:r>
    </w:p>
    <w:p w:rsidR="00A02328" w:rsidRDefault="00A02328" w:rsidP="0061432C">
      <w:pPr>
        <w:pStyle w:val="ListParagraph"/>
        <w:numPr>
          <w:ilvl w:val="0"/>
          <w:numId w:val="1"/>
        </w:numPr>
      </w:pPr>
      <w:r>
        <w:t>Ein Tier als Puzzle – Puzzle zusammenlegen und Name des Tiers eintippen</w:t>
      </w:r>
    </w:p>
    <w:p w:rsidR="00A02328" w:rsidRPr="00DC117D" w:rsidRDefault="00A02328" w:rsidP="0061432C">
      <w:pPr>
        <w:rPr>
          <w:b/>
        </w:rPr>
      </w:pPr>
      <w:r w:rsidRPr="00DC117D">
        <w:rPr>
          <w:b/>
        </w:rPr>
        <w:t>Der Steinhaufen &amp; Friedliche Brummer</w:t>
      </w:r>
    </w:p>
    <w:p w:rsidR="00A02328" w:rsidRDefault="00A02328" w:rsidP="00C7521A">
      <w:pPr>
        <w:pStyle w:val="ListParagraph"/>
        <w:numPr>
          <w:ilvl w:val="0"/>
          <w:numId w:val="1"/>
        </w:numPr>
      </w:pPr>
      <w:r>
        <w:t>Steinhaufen</w:t>
      </w:r>
    </w:p>
    <w:p w:rsidR="00A02328" w:rsidRDefault="00A02328" w:rsidP="00727180">
      <w:pPr>
        <w:pStyle w:val="ListParagraph"/>
        <w:numPr>
          <w:ilvl w:val="1"/>
          <w:numId w:val="1"/>
        </w:numPr>
      </w:pPr>
      <w:r>
        <w:t>Räuber und Beute verbinden</w:t>
      </w:r>
    </w:p>
    <w:p w:rsidR="00A02328" w:rsidRDefault="00A02328" w:rsidP="00727180">
      <w:pPr>
        <w:pStyle w:val="ListParagraph"/>
        <w:numPr>
          <w:ilvl w:val="2"/>
          <w:numId w:val="1"/>
        </w:numPr>
      </w:pPr>
      <w:r>
        <w:t>Oben: Mehrere Räuber der Tafel</w:t>
      </w:r>
    </w:p>
    <w:p w:rsidR="00A02328" w:rsidRDefault="00A02328" w:rsidP="00727180">
      <w:pPr>
        <w:pStyle w:val="ListParagraph"/>
        <w:numPr>
          <w:ilvl w:val="2"/>
          <w:numId w:val="1"/>
        </w:numPr>
      </w:pPr>
      <w:r>
        <w:t xml:space="preserve">Unten: Mehrere Beutetiere der Tafel </w:t>
      </w:r>
    </w:p>
    <w:p w:rsidR="00A02328" w:rsidRDefault="00A02328" w:rsidP="00727180">
      <w:pPr>
        <w:pStyle w:val="ListParagraph"/>
        <w:numPr>
          <w:ilvl w:val="2"/>
          <w:numId w:val="1"/>
        </w:numPr>
      </w:pPr>
      <w:r>
        <w:t>Mit Wischbewegung den passenden Räuber mit der passenden Beute verbinden</w:t>
      </w:r>
    </w:p>
    <w:p w:rsidR="00A02328" w:rsidRDefault="00A02328" w:rsidP="005D6AD0">
      <w:pPr>
        <w:pStyle w:val="ListParagraph"/>
        <w:numPr>
          <w:ilvl w:val="0"/>
          <w:numId w:val="1"/>
        </w:numPr>
      </w:pPr>
      <w:r>
        <w:t>Friedliche Brummer</w:t>
      </w:r>
    </w:p>
    <w:p w:rsidR="00A02328" w:rsidRDefault="00A02328" w:rsidP="005D6AD0">
      <w:pPr>
        <w:pStyle w:val="ListParagraph"/>
        <w:numPr>
          <w:ilvl w:val="1"/>
          <w:numId w:val="1"/>
        </w:numPr>
      </w:pPr>
      <w:r>
        <w:t xml:space="preserve"> </w:t>
      </w:r>
      <w:r w:rsidRPr="005D6AD0">
        <w:t>Überwinterungsstrategie staatenbildender Insekten (Honigbiene, Ameise..) im Vergleich zu nicht staatenbildenden Insekten (Hummeln, Wespen, Hornissen..)</w:t>
      </w:r>
    </w:p>
    <w:p w:rsidR="00A02328" w:rsidRDefault="00A02328" w:rsidP="00DC117D">
      <w:pPr>
        <w:pStyle w:val="ListParagraph"/>
        <w:numPr>
          <w:ilvl w:val="1"/>
          <w:numId w:val="1"/>
        </w:numPr>
      </w:pPr>
      <w:r>
        <w:t xml:space="preserve">Quizfrage: Was ist das Gelbe in den Nestern? </w:t>
      </w:r>
    </w:p>
    <w:p w:rsidR="00A02328" w:rsidRDefault="00A02328" w:rsidP="00DC117D">
      <w:pPr>
        <w:pStyle w:val="ListParagraph"/>
        <w:numPr>
          <w:ilvl w:val="0"/>
          <w:numId w:val="5"/>
        </w:numPr>
      </w:pPr>
      <w:r>
        <w:t>Pollen und Nektar als Nahrung</w:t>
      </w:r>
    </w:p>
    <w:p w:rsidR="00A02328" w:rsidRDefault="00A02328" w:rsidP="00DC117D">
      <w:pPr>
        <w:pStyle w:val="ListParagraph"/>
        <w:numPr>
          <w:ilvl w:val="0"/>
          <w:numId w:val="5"/>
        </w:numPr>
      </w:pPr>
      <w:r>
        <w:t>Weiche Unterlage als Schutz</w:t>
      </w:r>
    </w:p>
    <w:p w:rsidR="00A02328" w:rsidRDefault="00A02328" w:rsidP="00DC117D">
      <w:pPr>
        <w:pStyle w:val="ListParagraph"/>
        <w:numPr>
          <w:ilvl w:val="0"/>
          <w:numId w:val="5"/>
        </w:numPr>
      </w:pPr>
      <w:r>
        <w:t xml:space="preserve">Eier der Wildbienen </w:t>
      </w:r>
    </w:p>
    <w:p w:rsidR="00A02328" w:rsidRDefault="00A02328" w:rsidP="00DC117D">
      <w:pPr>
        <w:ind w:left="2205"/>
      </w:pPr>
      <w:r>
        <w:sym w:font="Wingdings" w:char="F0E0"/>
      </w:r>
      <w:r>
        <w:t xml:space="preserve"> Antwort durch Antippen auswählen </w:t>
      </w:r>
    </w:p>
    <w:p w:rsidR="00A02328" w:rsidRDefault="00A02328" w:rsidP="00727180">
      <w:pPr>
        <w:pStyle w:val="ListParagraph"/>
        <w:numPr>
          <w:ilvl w:val="1"/>
          <w:numId w:val="1"/>
        </w:numPr>
      </w:pPr>
      <w:r>
        <w:t>Aufgabe: Du bist eine Rote Mauerbiene und baust dein Nest in Hohlräume. Baue einen Brutraum!</w:t>
      </w:r>
    </w:p>
    <w:p w:rsidR="00A02328" w:rsidRDefault="00A02328" w:rsidP="00DC117D">
      <w:pPr>
        <w:pStyle w:val="ListParagraph"/>
        <w:numPr>
          <w:ilvl w:val="2"/>
          <w:numId w:val="1"/>
        </w:numPr>
      </w:pPr>
      <w:r>
        <w:t xml:space="preserve">Auf dem Display zu sehen: Leere Röhre und Bausteine des Brutraums als Bilder: Ei, Pollen/ Nektar, Verdeckelung </w:t>
      </w:r>
    </w:p>
    <w:p w:rsidR="00A02328" w:rsidRDefault="00A02328" w:rsidP="00DC117D">
      <w:pPr>
        <w:pStyle w:val="ListParagraph"/>
        <w:numPr>
          <w:ilvl w:val="2"/>
          <w:numId w:val="1"/>
        </w:numPr>
      </w:pPr>
      <w:r>
        <w:t xml:space="preserve">Anwender baut den Brutraum, in dem er die Bausteine in der richtigen Reihenfolge in die Röhre schiebt, wenn der Brutraum richtig gebaut ist, bleiben die Bausteine an der Stelle kleben </w:t>
      </w:r>
    </w:p>
    <w:p w:rsidR="00A02328" w:rsidRPr="00DC117D" w:rsidRDefault="00A02328" w:rsidP="001C4233">
      <w:pPr>
        <w:rPr>
          <w:b/>
        </w:rPr>
      </w:pPr>
      <w:r w:rsidRPr="00DC117D">
        <w:rPr>
          <w:b/>
        </w:rPr>
        <w:t>Der Hochstamm – Lebensraum viel</w:t>
      </w:r>
      <w:r>
        <w:rPr>
          <w:b/>
        </w:rPr>
        <w:t>er Tiere (bei den Insektennistkä</w:t>
      </w:r>
      <w:r w:rsidRPr="00DC117D">
        <w:rPr>
          <w:b/>
        </w:rPr>
        <w:t>sten auf der Schulwiese)</w:t>
      </w:r>
    </w:p>
    <w:p w:rsidR="00A02328" w:rsidRDefault="00A02328" w:rsidP="00861B75">
      <w:pPr>
        <w:pStyle w:val="ListParagraph"/>
        <w:numPr>
          <w:ilvl w:val="0"/>
          <w:numId w:val="3"/>
        </w:numPr>
      </w:pPr>
      <w:r>
        <w:t xml:space="preserve">Ein Tier der Tafel auswählen, zum Beispiel den Hirschkäfer, mit der Frage: Welche Abbildung zeigt den Hirschkäfer korrekt? </w:t>
      </w:r>
    </w:p>
    <w:p w:rsidR="00A02328" w:rsidRDefault="00A02328" w:rsidP="00861B75">
      <w:pPr>
        <w:pStyle w:val="ListParagraph"/>
        <w:numPr>
          <w:ilvl w:val="1"/>
          <w:numId w:val="3"/>
        </w:numPr>
      </w:pPr>
      <w:r>
        <w:t xml:space="preserve">Abbildungen mit kleinen veränderten Details z.B. Hirschkäfer mit nur 5 Beinen, nur einer Zange, keinen Fühlern etc. und eine korrekte Abbildung </w:t>
      </w:r>
    </w:p>
    <w:p w:rsidR="00A02328" w:rsidRDefault="00A02328" w:rsidP="007A198D">
      <w:pPr>
        <w:pStyle w:val="ListParagraph"/>
        <w:numPr>
          <w:ilvl w:val="0"/>
          <w:numId w:val="3"/>
        </w:numPr>
      </w:pPr>
      <w:r w:rsidRPr="007A198D">
        <w:t>Vergleich erstellen zu nicht heimischen „Gartenbäumen“</w:t>
      </w:r>
      <w:r>
        <w:t>(Pro/Contra)</w:t>
      </w:r>
    </w:p>
    <w:p w:rsidR="00A02328" w:rsidRDefault="00A02328" w:rsidP="001C4233">
      <w:pPr>
        <w:pStyle w:val="ListParagraph"/>
        <w:numPr>
          <w:ilvl w:val="0"/>
          <w:numId w:val="3"/>
        </w:numPr>
      </w:pPr>
      <w:r>
        <w:t xml:space="preserve">Ergänze das Bild z.B. Bild von Specht ohne Schnabel ohne Auge. Der Anwender muss sie  selbst einzeichnen, indem er mit den Fingern über das Display fährt. Alternativ: der Schnabel und das Auge sind kleine Bilder, die an die richtige Stelle geschoben werden müssen. </w:t>
      </w:r>
    </w:p>
    <w:p w:rsidR="00A02328" w:rsidRPr="00DC117D" w:rsidRDefault="00A02328" w:rsidP="001C4233">
      <w:pPr>
        <w:rPr>
          <w:b/>
        </w:rPr>
      </w:pPr>
      <w:r w:rsidRPr="00DC117D">
        <w:rPr>
          <w:b/>
        </w:rPr>
        <w:t>Lebensgemeinschaft Streuobstwiese – Pflanzen und Tiere (</w:t>
      </w:r>
      <w:r>
        <w:rPr>
          <w:b/>
        </w:rPr>
        <w:t>Schulwiese in der Nähe des Teichs</w:t>
      </w:r>
      <w:r w:rsidRPr="00DC117D">
        <w:rPr>
          <w:b/>
        </w:rPr>
        <w:t xml:space="preserve">) </w:t>
      </w:r>
    </w:p>
    <w:p w:rsidR="00A02328" w:rsidRDefault="00A02328" w:rsidP="007A198D">
      <w:pPr>
        <w:pStyle w:val="ListParagraph"/>
        <w:numPr>
          <w:ilvl w:val="0"/>
          <w:numId w:val="2"/>
        </w:numPr>
      </w:pPr>
      <w:r w:rsidRPr="007A198D">
        <w:t>Warum bilden diese Tiere überhaupt eine Lebensgemeinschaft? (Fraßbeziehungen, Nahrungsnetz, etc.)</w:t>
      </w:r>
    </w:p>
    <w:p w:rsidR="00A02328" w:rsidRDefault="00A02328" w:rsidP="001C4233">
      <w:pPr>
        <w:pStyle w:val="ListParagraph"/>
        <w:numPr>
          <w:ilvl w:val="0"/>
          <w:numId w:val="2"/>
        </w:numPr>
      </w:pPr>
      <w:r>
        <w:t xml:space="preserve">Vogelstimmen zum Abspielen mit Namen der Vögel oder ohne Namen und Benutzer muss Vogel erraten </w:t>
      </w:r>
    </w:p>
    <w:p w:rsidR="00A02328" w:rsidRPr="00DC117D" w:rsidRDefault="00A02328" w:rsidP="00502B4D">
      <w:pPr>
        <w:rPr>
          <w:b/>
        </w:rPr>
      </w:pPr>
      <w:r w:rsidRPr="00DC117D">
        <w:rPr>
          <w:b/>
        </w:rPr>
        <w:t>Die Schleiereule</w:t>
      </w:r>
    </w:p>
    <w:p w:rsidR="00A02328" w:rsidRDefault="00A02328" w:rsidP="007A198D">
      <w:pPr>
        <w:pStyle w:val="ListParagraph"/>
        <w:numPr>
          <w:ilvl w:val="0"/>
          <w:numId w:val="2"/>
        </w:numPr>
      </w:pPr>
      <w:r w:rsidRPr="007A198D">
        <w:t>Geräusche der Schleiereule</w:t>
      </w:r>
    </w:p>
    <w:p w:rsidR="00A02328" w:rsidRDefault="00A02328" w:rsidP="00476C05">
      <w:pPr>
        <w:pStyle w:val="ListParagraph"/>
        <w:numPr>
          <w:ilvl w:val="0"/>
          <w:numId w:val="2"/>
        </w:numPr>
      </w:pPr>
      <w:r>
        <w:t xml:space="preserve">Memory: Umgedrehte Karten z.B. mit: </w:t>
      </w:r>
    </w:p>
    <w:p w:rsidR="00A02328" w:rsidRDefault="00A02328" w:rsidP="00502B4D">
      <w:pPr>
        <w:pStyle w:val="ListParagraph"/>
        <w:numPr>
          <w:ilvl w:val="1"/>
          <w:numId w:val="2"/>
        </w:numPr>
      </w:pPr>
      <w:r>
        <w:t>3x Schleiereule</w:t>
      </w:r>
    </w:p>
    <w:p w:rsidR="00A02328" w:rsidRDefault="00A02328" w:rsidP="00502B4D">
      <w:pPr>
        <w:pStyle w:val="ListParagraph"/>
        <w:numPr>
          <w:ilvl w:val="1"/>
          <w:numId w:val="2"/>
        </w:numPr>
      </w:pPr>
      <w:r>
        <w:t>6x Pflanzen</w:t>
      </w:r>
    </w:p>
    <w:p w:rsidR="00A02328" w:rsidRDefault="00A02328" w:rsidP="00502B4D">
      <w:pPr>
        <w:pStyle w:val="ListParagraph"/>
        <w:numPr>
          <w:ilvl w:val="1"/>
          <w:numId w:val="2"/>
        </w:numPr>
      </w:pPr>
      <w:r>
        <w:t xml:space="preserve">3x Nahrung (Waldmaus, Feldmaus, Ratte) </w:t>
      </w:r>
    </w:p>
    <w:p w:rsidR="00A02328" w:rsidRDefault="00A02328" w:rsidP="007A198D">
      <w:pPr>
        <w:pStyle w:val="ListParagraph"/>
        <w:numPr>
          <w:ilvl w:val="1"/>
          <w:numId w:val="2"/>
        </w:numPr>
      </w:pPr>
      <w:r>
        <w:t xml:space="preserve">Immer 2 Karten umdrehen, wenn es sich um die Eule und ihre Nahrung handelt, bleiben die Karten aufgedeckt, wenn es sich um die Eule und eine Pflanze handelt, drehen sich die Karten wieder um und ein neues Paar muss gefunden werden </w:t>
      </w:r>
    </w:p>
    <w:p w:rsidR="00A02328" w:rsidRPr="00476C05" w:rsidRDefault="00A02328" w:rsidP="00502B4D">
      <w:pPr>
        <w:rPr>
          <w:b/>
        </w:rPr>
      </w:pPr>
      <w:r w:rsidRPr="00476C05">
        <w:rPr>
          <w:b/>
        </w:rPr>
        <w:t>Heuschrecken</w:t>
      </w:r>
    </w:p>
    <w:p w:rsidR="00A02328" w:rsidRDefault="00A02328" w:rsidP="00A64468">
      <w:pPr>
        <w:pStyle w:val="ListParagraph"/>
        <w:numPr>
          <w:ilvl w:val="0"/>
          <w:numId w:val="2"/>
        </w:numPr>
      </w:pPr>
      <w:r>
        <w:t xml:space="preserve">Geräusche der verschiedenen Arten abspielen </w:t>
      </w:r>
    </w:p>
    <w:p w:rsidR="00A02328" w:rsidRPr="00476C05" w:rsidRDefault="00A02328" w:rsidP="00502B4D">
      <w:pPr>
        <w:rPr>
          <w:b/>
        </w:rPr>
      </w:pPr>
      <w:r w:rsidRPr="00476C05">
        <w:rPr>
          <w:b/>
        </w:rPr>
        <w:t>Tümpel</w:t>
      </w:r>
    </w:p>
    <w:p w:rsidR="00A02328" w:rsidRDefault="00A02328" w:rsidP="00502B4D">
      <w:pPr>
        <w:pStyle w:val="ListParagraph"/>
        <w:numPr>
          <w:ilvl w:val="0"/>
          <w:numId w:val="2"/>
        </w:numPr>
      </w:pPr>
      <w:r>
        <w:t xml:space="preserve">Ausgewählte Tiere der Tafel abbilden und nach Größe sortieren lassen von klein nach groß </w:t>
      </w:r>
    </w:p>
    <w:p w:rsidR="00A02328" w:rsidRPr="007A198D" w:rsidRDefault="00A02328" w:rsidP="007A198D">
      <w:pPr>
        <w:pStyle w:val="ListParagraph"/>
        <w:numPr>
          <w:ilvl w:val="0"/>
          <w:numId w:val="2"/>
        </w:numPr>
      </w:pPr>
      <w:r w:rsidRPr="007A198D">
        <w:t>Wie unterscheidet sich der Laich der Amphibien (Zuordnungsaufgabe)</w:t>
      </w:r>
    </w:p>
    <w:p w:rsidR="00A02328" w:rsidRDefault="00A02328" w:rsidP="007A198D">
      <w:pPr>
        <w:pStyle w:val="ListParagraph"/>
        <w:ind w:left="360"/>
      </w:pPr>
    </w:p>
    <w:p w:rsidR="00A02328" w:rsidRPr="00476C05" w:rsidRDefault="00A02328" w:rsidP="00502B4D">
      <w:pPr>
        <w:rPr>
          <w:b/>
        </w:rPr>
      </w:pPr>
      <w:r w:rsidRPr="00476C05">
        <w:rPr>
          <w:b/>
        </w:rPr>
        <w:t>Pflanzen der Wiese</w:t>
      </w:r>
    </w:p>
    <w:p w:rsidR="00A02328" w:rsidRDefault="00A02328" w:rsidP="007A198D">
      <w:pPr>
        <w:pStyle w:val="ListParagraph"/>
        <w:numPr>
          <w:ilvl w:val="0"/>
          <w:numId w:val="2"/>
        </w:numPr>
      </w:pPr>
      <w:r w:rsidRPr="007A198D">
        <w:t>Spezielle Blütenbesucher</w:t>
      </w:r>
      <w:r>
        <w:t xml:space="preserve"> zuordnen</w:t>
      </w:r>
    </w:p>
    <w:p w:rsidR="00A02328" w:rsidRDefault="00A02328" w:rsidP="00502B4D">
      <w:pPr>
        <w:pStyle w:val="ListParagraph"/>
        <w:numPr>
          <w:ilvl w:val="0"/>
          <w:numId w:val="2"/>
        </w:numPr>
      </w:pPr>
      <w:r>
        <w:t xml:space="preserve">Blühende Pflanze zur nicht blühenden, fruchttragenden Pflanze zuordnen </w:t>
      </w:r>
    </w:p>
    <w:p w:rsidR="00A02328" w:rsidRDefault="00A02328" w:rsidP="00476C05">
      <w:pPr>
        <w:pStyle w:val="ListParagraph"/>
        <w:numPr>
          <w:ilvl w:val="0"/>
          <w:numId w:val="2"/>
        </w:numPr>
      </w:pPr>
      <w:r>
        <w:t>Kräuter-Smoothie Rezept mit ausgewählten Pflanzen der Tafel</w:t>
      </w:r>
    </w:p>
    <w:p w:rsidR="00A02328" w:rsidRPr="00476C05" w:rsidRDefault="00A02328" w:rsidP="00502B4D">
      <w:pPr>
        <w:rPr>
          <w:b/>
        </w:rPr>
      </w:pPr>
      <w:r w:rsidRPr="00476C05">
        <w:rPr>
          <w:b/>
        </w:rPr>
        <w:t xml:space="preserve">Schmetterlingsraupen und Fraßplätze </w:t>
      </w:r>
    </w:p>
    <w:p w:rsidR="00A02328" w:rsidRDefault="00A02328" w:rsidP="00502B4D">
      <w:pPr>
        <w:pStyle w:val="ListParagraph"/>
        <w:numPr>
          <w:ilvl w:val="0"/>
          <w:numId w:val="2"/>
        </w:numPr>
      </w:pPr>
      <w:r>
        <w:t>Entwicklungsstadien als Bild und sortieren</w:t>
      </w:r>
    </w:p>
    <w:p w:rsidR="00A02328" w:rsidRDefault="00A02328" w:rsidP="00502B4D">
      <w:pPr>
        <w:pStyle w:val="ListParagraph"/>
        <w:numPr>
          <w:ilvl w:val="0"/>
          <w:numId w:val="2"/>
        </w:numPr>
      </w:pPr>
      <w:r>
        <w:t>Schnelligkeitsspiel: Name eines Falters und 3 Falter werden eingeblendet, Anwender hat z.B. nur 30 Sekunden Zeit den passenden Falter zum Namen anzutippen. Danach kommen wieder ein Name und 3 Abbildungen, das Spiel hat also mehrere Runden.</w:t>
      </w:r>
    </w:p>
    <w:p w:rsidR="00A02328" w:rsidRDefault="00A02328" w:rsidP="00862829">
      <w:pPr>
        <w:pStyle w:val="ListParagraph"/>
        <w:numPr>
          <w:ilvl w:val="0"/>
          <w:numId w:val="2"/>
        </w:numPr>
      </w:pPr>
      <w:r w:rsidRPr="00862829">
        <w:t>Welche Schmetterlingsarten brauchen die Brennessel?</w:t>
      </w:r>
    </w:p>
    <w:p w:rsidR="00A02328" w:rsidRDefault="00A02328" w:rsidP="00727180">
      <w:pPr>
        <w:rPr>
          <w:b/>
        </w:rPr>
      </w:pPr>
      <w:r w:rsidRPr="00476C05">
        <w:rPr>
          <w:b/>
        </w:rPr>
        <w:t>Leben im Insektenhotel</w:t>
      </w:r>
    </w:p>
    <w:p w:rsidR="00A02328" w:rsidRDefault="00A02328" w:rsidP="00476C05">
      <w:pPr>
        <w:pStyle w:val="ListParagraph"/>
        <w:numPr>
          <w:ilvl w:val="0"/>
          <w:numId w:val="2"/>
        </w:numPr>
      </w:pPr>
      <w:r w:rsidRPr="00E437EF">
        <w:t>Siehe „Friedliche Brummer“</w:t>
      </w:r>
    </w:p>
    <w:p w:rsidR="00A02328" w:rsidRPr="007A198D" w:rsidRDefault="00A02328" w:rsidP="007A198D">
      <w:pPr>
        <w:pStyle w:val="ListParagraph"/>
        <w:numPr>
          <w:ilvl w:val="0"/>
          <w:numId w:val="2"/>
        </w:numPr>
      </w:pPr>
      <w:r w:rsidRPr="007A198D">
        <w:t xml:space="preserve">Wie bekommen Wildbienen es hin, dass in ihrer Brutröhre die vorderste Kammer als erste verlassen wird? Die meisten Bienenarten sind </w:t>
      </w:r>
      <w:r w:rsidRPr="007A198D">
        <w:rPr>
          <w:b/>
          <w:bCs/>
          <w:i/>
          <w:iCs/>
        </w:rPr>
        <w:t>monoandrisch</w:t>
      </w:r>
      <w:r w:rsidRPr="007A198D">
        <w:t xml:space="preserve">: Ihre Weibchen paaren sie sich nur einmal, und ihre Männchen sind </w:t>
      </w:r>
      <w:r w:rsidRPr="007A198D">
        <w:rPr>
          <w:b/>
          <w:bCs/>
          <w:i/>
          <w:iCs/>
        </w:rPr>
        <w:t>proterandrisch</w:t>
      </w:r>
      <w:r w:rsidRPr="007A198D">
        <w:t xml:space="preserve">, </w:t>
      </w:r>
      <w:r>
        <w:t xml:space="preserve">d. </w:t>
      </w:r>
      <w:r w:rsidRPr="007A198D">
        <w:t>h. sie schlüpfen aufgrund starken Konkurrenzdrucks vor ihren Weibchen, um bei Erscheinen eines noch unbefruchteten Sexualpartners als erste ihre Spermien bzw. Gene weiterzugeben zu können. Demzufolge legt die Wildbiene in die hinterste Kammernbefruchtete Eier aus denen Weibchen werden und in die vordersten Kammern unbefruchtete Eier aus denen Männchen werden.</w:t>
      </w:r>
    </w:p>
    <w:p w:rsidR="00A02328" w:rsidRPr="00E437EF" w:rsidRDefault="00A02328" w:rsidP="007A198D">
      <w:pPr>
        <w:pStyle w:val="ListParagraph"/>
        <w:ind w:left="360"/>
      </w:pPr>
    </w:p>
    <w:p w:rsidR="00A02328" w:rsidRDefault="00A02328" w:rsidP="00727180">
      <w:pPr>
        <w:rPr>
          <w:b/>
        </w:rPr>
      </w:pPr>
      <w:r w:rsidRPr="00476C05">
        <w:rPr>
          <w:b/>
        </w:rPr>
        <w:t>Pflanzen und Pflegen von Obstgehölzen</w:t>
      </w:r>
      <w:bookmarkStart w:id="0" w:name="_GoBack"/>
      <w:bookmarkEnd w:id="0"/>
    </w:p>
    <w:p w:rsidR="00A02328" w:rsidRPr="007A198D" w:rsidRDefault="00A02328" w:rsidP="007A198D">
      <w:pPr>
        <w:pStyle w:val="ListParagraph"/>
        <w:numPr>
          <w:ilvl w:val="0"/>
          <w:numId w:val="2"/>
        </w:numPr>
      </w:pPr>
      <w:r w:rsidRPr="007A198D">
        <w:t>Kleiner Exkurs</w:t>
      </w:r>
      <w:r>
        <w:t xml:space="preserve"> (Clip etc.)</w:t>
      </w:r>
      <w:r w:rsidRPr="007A198D">
        <w:t xml:space="preserve"> zum Aufpfropfen mehrer Sorten auf einen Baum.</w:t>
      </w:r>
    </w:p>
    <w:p w:rsidR="00A02328" w:rsidRPr="00E437EF" w:rsidRDefault="00A02328" w:rsidP="007A198D">
      <w:pPr>
        <w:pStyle w:val="ListParagraph"/>
        <w:ind w:left="360"/>
      </w:pPr>
    </w:p>
    <w:p w:rsidR="00A02328" w:rsidRDefault="00A02328" w:rsidP="00727180">
      <w:pPr>
        <w:rPr>
          <w:b/>
        </w:rPr>
      </w:pPr>
      <w:r w:rsidRPr="00476C05">
        <w:rPr>
          <w:b/>
        </w:rPr>
        <w:t xml:space="preserve">Zur </w:t>
      </w:r>
      <w:r>
        <w:rPr>
          <w:b/>
        </w:rPr>
        <w:t>G</w:t>
      </w:r>
      <w:r w:rsidRPr="00476C05">
        <w:rPr>
          <w:b/>
        </w:rPr>
        <w:t>eschichte des Obstbaues</w:t>
      </w:r>
    </w:p>
    <w:p w:rsidR="00A02328" w:rsidRPr="000C222C" w:rsidRDefault="00A02328" w:rsidP="00CD792A">
      <w:pPr>
        <w:pStyle w:val="ListParagraph"/>
        <w:numPr>
          <w:ilvl w:val="0"/>
          <w:numId w:val="2"/>
        </w:numPr>
      </w:pPr>
      <w:r w:rsidRPr="000C222C">
        <w:t>2 Körbe mit jeweils der Beschriftung Kernobst / Steinobst , das Obst ist abgebildet und der Anwender sortiert die Obstsorten in den richtigen Korb</w:t>
      </w:r>
      <w:r>
        <w:t>.</w:t>
      </w:r>
    </w:p>
    <w:p w:rsidR="00A02328" w:rsidRPr="00CD792A" w:rsidRDefault="00A02328" w:rsidP="00727180">
      <w:pPr>
        <w:rPr>
          <w:b/>
        </w:rPr>
      </w:pPr>
      <w:r w:rsidRPr="00CD792A">
        <w:rPr>
          <w:b/>
        </w:rPr>
        <w:t>Welche Hummel fliegt denn da?</w:t>
      </w:r>
    </w:p>
    <w:p w:rsidR="00A02328" w:rsidRDefault="00A02328" w:rsidP="00502B4D">
      <w:pPr>
        <w:pStyle w:val="ListParagraph"/>
        <w:numPr>
          <w:ilvl w:val="0"/>
          <w:numId w:val="2"/>
        </w:numPr>
      </w:pPr>
      <w:r>
        <w:t xml:space="preserve">Bestimmte Hummelart aus verschiedenen Bauteilen zusammensetzen </w:t>
      </w:r>
    </w:p>
    <w:p w:rsidR="00A02328" w:rsidRDefault="00A02328" w:rsidP="00502B4D">
      <w:pPr>
        <w:pStyle w:val="ListParagraph"/>
        <w:numPr>
          <w:ilvl w:val="0"/>
          <w:numId w:val="2"/>
        </w:numPr>
      </w:pPr>
      <w:r>
        <w:t xml:space="preserve">Umriss und Segmente der Hummel ohne Farben und muss den Körper der Hummel mit Farben füllen, um z.B. eine Steinhummel zu bekommen. </w:t>
      </w:r>
    </w:p>
    <w:p w:rsidR="00A02328" w:rsidRDefault="00A02328" w:rsidP="00727180">
      <w:pPr>
        <w:rPr>
          <w:b/>
        </w:rPr>
      </w:pPr>
      <w:r>
        <w:rPr>
          <w:b/>
        </w:rPr>
        <w:t xml:space="preserve">Erträge mit und ohne Bienenflug </w:t>
      </w:r>
    </w:p>
    <w:p w:rsidR="00A02328" w:rsidRPr="00E34A40" w:rsidRDefault="00A02328" w:rsidP="00E34A40">
      <w:pPr>
        <w:pStyle w:val="ListParagraph"/>
        <w:numPr>
          <w:ilvl w:val="0"/>
          <w:numId w:val="6"/>
        </w:numPr>
      </w:pPr>
      <w:r w:rsidRPr="00E34A40">
        <w:t xml:space="preserve">Kulturen sortieren von geringsten Ertrag ohne Bienen bis zum höchsten Ertrag ohne Biene </w:t>
      </w:r>
      <w:r w:rsidRPr="00E34A40">
        <w:sym w:font="Wingdings" w:char="F0E0"/>
      </w:r>
      <w:r w:rsidRPr="00E34A40">
        <w:t xml:space="preserve"> wenn sortiert hat, sollte noch eine kurze Info angezeigt werden, warum bestimmte Kulturen von Bienen mehr abhängig sind als Andere </w:t>
      </w:r>
    </w:p>
    <w:sectPr w:rsidR="00A02328" w:rsidRPr="00E34A40" w:rsidSect="004D05B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686A"/>
    <w:multiLevelType w:val="hybridMultilevel"/>
    <w:tmpl w:val="CF3473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436457"/>
    <w:multiLevelType w:val="hybridMultilevel"/>
    <w:tmpl w:val="79D6A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0C3E11"/>
    <w:multiLevelType w:val="hybridMultilevel"/>
    <w:tmpl w:val="631223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E77D13"/>
    <w:multiLevelType w:val="hybridMultilevel"/>
    <w:tmpl w:val="B776D9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2F9E3E0A">
      <w:start w:val="2"/>
      <w:numFmt w:val="lowerLetter"/>
      <w:lvlText w:val="%4)"/>
      <w:lvlJc w:val="left"/>
      <w:pPr>
        <w:ind w:left="2880" w:hanging="360"/>
      </w:pPr>
      <w:rPr>
        <w:rFonts w:cs="Times New Roman"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B651EF"/>
    <w:multiLevelType w:val="hybridMultilevel"/>
    <w:tmpl w:val="06E61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B22ADA"/>
    <w:multiLevelType w:val="hybridMultilevel"/>
    <w:tmpl w:val="40205730"/>
    <w:lvl w:ilvl="0" w:tplc="2F9E3E0A">
      <w:start w:val="1"/>
      <w:numFmt w:val="lowerLetter"/>
      <w:lvlText w:val="%1)"/>
      <w:lvlJc w:val="left"/>
      <w:pPr>
        <w:ind w:left="2565" w:hanging="360"/>
      </w:pPr>
      <w:rPr>
        <w:rFonts w:cs="Times New Roman" w:hint="default"/>
      </w:rPr>
    </w:lvl>
    <w:lvl w:ilvl="1" w:tplc="04070019" w:tentative="1">
      <w:start w:val="1"/>
      <w:numFmt w:val="lowerLetter"/>
      <w:lvlText w:val="%2."/>
      <w:lvlJc w:val="left"/>
      <w:pPr>
        <w:ind w:left="3285" w:hanging="360"/>
      </w:pPr>
      <w:rPr>
        <w:rFonts w:cs="Times New Roman"/>
      </w:rPr>
    </w:lvl>
    <w:lvl w:ilvl="2" w:tplc="0407001B" w:tentative="1">
      <w:start w:val="1"/>
      <w:numFmt w:val="lowerRoman"/>
      <w:lvlText w:val="%3."/>
      <w:lvlJc w:val="right"/>
      <w:pPr>
        <w:ind w:left="4005" w:hanging="180"/>
      </w:pPr>
      <w:rPr>
        <w:rFonts w:cs="Times New Roman"/>
      </w:rPr>
    </w:lvl>
    <w:lvl w:ilvl="3" w:tplc="0407000F" w:tentative="1">
      <w:start w:val="1"/>
      <w:numFmt w:val="decimal"/>
      <w:lvlText w:val="%4."/>
      <w:lvlJc w:val="left"/>
      <w:pPr>
        <w:ind w:left="4725" w:hanging="360"/>
      </w:pPr>
      <w:rPr>
        <w:rFonts w:cs="Times New Roman"/>
      </w:rPr>
    </w:lvl>
    <w:lvl w:ilvl="4" w:tplc="04070019" w:tentative="1">
      <w:start w:val="1"/>
      <w:numFmt w:val="lowerLetter"/>
      <w:lvlText w:val="%5."/>
      <w:lvlJc w:val="left"/>
      <w:pPr>
        <w:ind w:left="5445" w:hanging="360"/>
      </w:pPr>
      <w:rPr>
        <w:rFonts w:cs="Times New Roman"/>
      </w:rPr>
    </w:lvl>
    <w:lvl w:ilvl="5" w:tplc="0407001B" w:tentative="1">
      <w:start w:val="1"/>
      <w:numFmt w:val="lowerRoman"/>
      <w:lvlText w:val="%6."/>
      <w:lvlJc w:val="right"/>
      <w:pPr>
        <w:ind w:left="6165" w:hanging="180"/>
      </w:pPr>
      <w:rPr>
        <w:rFonts w:cs="Times New Roman"/>
      </w:rPr>
    </w:lvl>
    <w:lvl w:ilvl="6" w:tplc="0407000F" w:tentative="1">
      <w:start w:val="1"/>
      <w:numFmt w:val="decimal"/>
      <w:lvlText w:val="%7."/>
      <w:lvlJc w:val="left"/>
      <w:pPr>
        <w:ind w:left="6885" w:hanging="360"/>
      </w:pPr>
      <w:rPr>
        <w:rFonts w:cs="Times New Roman"/>
      </w:rPr>
    </w:lvl>
    <w:lvl w:ilvl="7" w:tplc="04070019" w:tentative="1">
      <w:start w:val="1"/>
      <w:numFmt w:val="lowerLetter"/>
      <w:lvlText w:val="%8."/>
      <w:lvlJc w:val="left"/>
      <w:pPr>
        <w:ind w:left="7605" w:hanging="360"/>
      </w:pPr>
      <w:rPr>
        <w:rFonts w:cs="Times New Roman"/>
      </w:rPr>
    </w:lvl>
    <w:lvl w:ilvl="8" w:tplc="0407001B" w:tentative="1">
      <w:start w:val="1"/>
      <w:numFmt w:val="lowerRoman"/>
      <w:lvlText w:val="%9."/>
      <w:lvlJc w:val="right"/>
      <w:pPr>
        <w:ind w:left="8325" w:hanging="180"/>
      </w:pPr>
      <w:rPr>
        <w:rFonts w:cs="Times New Roman"/>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432C"/>
    <w:rsid w:val="000B7A69"/>
    <w:rsid w:val="000C222C"/>
    <w:rsid w:val="001C4233"/>
    <w:rsid w:val="001E7F11"/>
    <w:rsid w:val="003064E4"/>
    <w:rsid w:val="00333E46"/>
    <w:rsid w:val="00476C05"/>
    <w:rsid w:val="004D05B3"/>
    <w:rsid w:val="00502B4D"/>
    <w:rsid w:val="005A3464"/>
    <w:rsid w:val="005D6AD0"/>
    <w:rsid w:val="005D79F4"/>
    <w:rsid w:val="0061432C"/>
    <w:rsid w:val="00665504"/>
    <w:rsid w:val="006D1293"/>
    <w:rsid w:val="00727180"/>
    <w:rsid w:val="007A198D"/>
    <w:rsid w:val="00861B75"/>
    <w:rsid w:val="00862829"/>
    <w:rsid w:val="009861F6"/>
    <w:rsid w:val="00A02328"/>
    <w:rsid w:val="00A64468"/>
    <w:rsid w:val="00A67F02"/>
    <w:rsid w:val="00BD3140"/>
    <w:rsid w:val="00C173C3"/>
    <w:rsid w:val="00C7521A"/>
    <w:rsid w:val="00CD792A"/>
    <w:rsid w:val="00DC117D"/>
    <w:rsid w:val="00E34A40"/>
    <w:rsid w:val="00E437EF"/>
    <w:rsid w:val="00E9392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B3"/>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1432C"/>
    <w:pPr>
      <w:ind w:left="720"/>
      <w:contextualSpacing/>
    </w:pPr>
  </w:style>
</w:styles>
</file>

<file path=word/webSettings.xml><?xml version="1.0" encoding="utf-8"?>
<w:webSettings xmlns:r="http://schemas.openxmlformats.org/officeDocument/2006/relationships" xmlns:w="http://schemas.openxmlformats.org/wordprocessingml/2006/main">
  <w:divs>
    <w:div w:id="714935904">
      <w:marLeft w:val="0"/>
      <w:marRight w:val="0"/>
      <w:marTop w:val="0"/>
      <w:marBottom w:val="0"/>
      <w:divBdr>
        <w:top w:val="none" w:sz="0" w:space="0" w:color="auto"/>
        <w:left w:val="none" w:sz="0" w:space="0" w:color="auto"/>
        <w:bottom w:val="none" w:sz="0" w:space="0" w:color="auto"/>
        <w:right w:val="none" w:sz="0" w:space="0" w:color="auto"/>
      </w:divBdr>
      <w:divsChild>
        <w:div w:id="714935909">
          <w:marLeft w:val="0"/>
          <w:marRight w:val="0"/>
          <w:marTop w:val="0"/>
          <w:marBottom w:val="0"/>
          <w:divBdr>
            <w:top w:val="none" w:sz="0" w:space="0" w:color="auto"/>
            <w:left w:val="none" w:sz="0" w:space="0" w:color="auto"/>
            <w:bottom w:val="none" w:sz="0" w:space="0" w:color="auto"/>
            <w:right w:val="none" w:sz="0" w:space="0" w:color="auto"/>
          </w:divBdr>
        </w:div>
      </w:divsChild>
    </w:div>
    <w:div w:id="714935905">
      <w:marLeft w:val="0"/>
      <w:marRight w:val="0"/>
      <w:marTop w:val="0"/>
      <w:marBottom w:val="0"/>
      <w:divBdr>
        <w:top w:val="none" w:sz="0" w:space="0" w:color="auto"/>
        <w:left w:val="none" w:sz="0" w:space="0" w:color="auto"/>
        <w:bottom w:val="none" w:sz="0" w:space="0" w:color="auto"/>
        <w:right w:val="none" w:sz="0" w:space="0" w:color="auto"/>
      </w:divBdr>
      <w:divsChild>
        <w:div w:id="714935926">
          <w:marLeft w:val="0"/>
          <w:marRight w:val="0"/>
          <w:marTop w:val="0"/>
          <w:marBottom w:val="0"/>
          <w:divBdr>
            <w:top w:val="none" w:sz="0" w:space="0" w:color="auto"/>
            <w:left w:val="none" w:sz="0" w:space="0" w:color="auto"/>
            <w:bottom w:val="none" w:sz="0" w:space="0" w:color="auto"/>
            <w:right w:val="none" w:sz="0" w:space="0" w:color="auto"/>
          </w:divBdr>
          <w:divsChild>
            <w:div w:id="714935906">
              <w:marLeft w:val="0"/>
              <w:marRight w:val="0"/>
              <w:marTop w:val="0"/>
              <w:marBottom w:val="0"/>
              <w:divBdr>
                <w:top w:val="none" w:sz="0" w:space="0" w:color="auto"/>
                <w:left w:val="none" w:sz="0" w:space="0" w:color="auto"/>
                <w:bottom w:val="none" w:sz="0" w:space="0" w:color="auto"/>
                <w:right w:val="none" w:sz="0" w:space="0" w:color="auto"/>
              </w:divBdr>
            </w:div>
            <w:div w:id="714935913">
              <w:marLeft w:val="0"/>
              <w:marRight w:val="0"/>
              <w:marTop w:val="0"/>
              <w:marBottom w:val="0"/>
              <w:divBdr>
                <w:top w:val="none" w:sz="0" w:space="0" w:color="auto"/>
                <w:left w:val="none" w:sz="0" w:space="0" w:color="auto"/>
                <w:bottom w:val="none" w:sz="0" w:space="0" w:color="auto"/>
                <w:right w:val="none" w:sz="0" w:space="0" w:color="auto"/>
              </w:divBdr>
            </w:div>
            <w:div w:id="714935917">
              <w:marLeft w:val="0"/>
              <w:marRight w:val="0"/>
              <w:marTop w:val="0"/>
              <w:marBottom w:val="0"/>
              <w:divBdr>
                <w:top w:val="none" w:sz="0" w:space="0" w:color="auto"/>
                <w:left w:val="none" w:sz="0" w:space="0" w:color="auto"/>
                <w:bottom w:val="none" w:sz="0" w:space="0" w:color="auto"/>
                <w:right w:val="none" w:sz="0" w:space="0" w:color="auto"/>
              </w:divBdr>
            </w:div>
            <w:div w:id="714935919">
              <w:marLeft w:val="0"/>
              <w:marRight w:val="0"/>
              <w:marTop w:val="0"/>
              <w:marBottom w:val="0"/>
              <w:divBdr>
                <w:top w:val="none" w:sz="0" w:space="0" w:color="auto"/>
                <w:left w:val="none" w:sz="0" w:space="0" w:color="auto"/>
                <w:bottom w:val="none" w:sz="0" w:space="0" w:color="auto"/>
                <w:right w:val="none" w:sz="0" w:space="0" w:color="auto"/>
              </w:divBdr>
            </w:div>
            <w:div w:id="714935923">
              <w:marLeft w:val="0"/>
              <w:marRight w:val="0"/>
              <w:marTop w:val="0"/>
              <w:marBottom w:val="0"/>
              <w:divBdr>
                <w:top w:val="none" w:sz="0" w:space="0" w:color="auto"/>
                <w:left w:val="none" w:sz="0" w:space="0" w:color="auto"/>
                <w:bottom w:val="none" w:sz="0" w:space="0" w:color="auto"/>
                <w:right w:val="none" w:sz="0" w:space="0" w:color="auto"/>
              </w:divBdr>
            </w:div>
            <w:div w:id="714935924">
              <w:marLeft w:val="0"/>
              <w:marRight w:val="0"/>
              <w:marTop w:val="0"/>
              <w:marBottom w:val="0"/>
              <w:divBdr>
                <w:top w:val="none" w:sz="0" w:space="0" w:color="auto"/>
                <w:left w:val="none" w:sz="0" w:space="0" w:color="auto"/>
                <w:bottom w:val="none" w:sz="0" w:space="0" w:color="auto"/>
                <w:right w:val="none" w:sz="0" w:space="0" w:color="auto"/>
              </w:divBdr>
            </w:div>
            <w:div w:id="714935930">
              <w:marLeft w:val="0"/>
              <w:marRight w:val="0"/>
              <w:marTop w:val="0"/>
              <w:marBottom w:val="0"/>
              <w:divBdr>
                <w:top w:val="none" w:sz="0" w:space="0" w:color="auto"/>
                <w:left w:val="none" w:sz="0" w:space="0" w:color="auto"/>
                <w:bottom w:val="none" w:sz="0" w:space="0" w:color="auto"/>
                <w:right w:val="none" w:sz="0" w:space="0" w:color="auto"/>
              </w:divBdr>
            </w:div>
            <w:div w:id="7149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5920">
      <w:marLeft w:val="0"/>
      <w:marRight w:val="0"/>
      <w:marTop w:val="0"/>
      <w:marBottom w:val="0"/>
      <w:divBdr>
        <w:top w:val="none" w:sz="0" w:space="0" w:color="auto"/>
        <w:left w:val="none" w:sz="0" w:space="0" w:color="auto"/>
        <w:bottom w:val="none" w:sz="0" w:space="0" w:color="auto"/>
        <w:right w:val="none" w:sz="0" w:space="0" w:color="auto"/>
      </w:divBdr>
      <w:divsChild>
        <w:div w:id="714935907">
          <w:marLeft w:val="0"/>
          <w:marRight w:val="0"/>
          <w:marTop w:val="0"/>
          <w:marBottom w:val="0"/>
          <w:divBdr>
            <w:top w:val="none" w:sz="0" w:space="0" w:color="auto"/>
            <w:left w:val="none" w:sz="0" w:space="0" w:color="auto"/>
            <w:bottom w:val="none" w:sz="0" w:space="0" w:color="auto"/>
            <w:right w:val="none" w:sz="0" w:space="0" w:color="auto"/>
          </w:divBdr>
        </w:div>
      </w:divsChild>
    </w:div>
    <w:div w:id="714935922">
      <w:marLeft w:val="0"/>
      <w:marRight w:val="0"/>
      <w:marTop w:val="0"/>
      <w:marBottom w:val="0"/>
      <w:divBdr>
        <w:top w:val="none" w:sz="0" w:space="0" w:color="auto"/>
        <w:left w:val="none" w:sz="0" w:space="0" w:color="auto"/>
        <w:bottom w:val="none" w:sz="0" w:space="0" w:color="auto"/>
        <w:right w:val="none" w:sz="0" w:space="0" w:color="auto"/>
      </w:divBdr>
      <w:divsChild>
        <w:div w:id="714935908">
          <w:marLeft w:val="0"/>
          <w:marRight w:val="0"/>
          <w:marTop w:val="0"/>
          <w:marBottom w:val="0"/>
          <w:divBdr>
            <w:top w:val="none" w:sz="0" w:space="0" w:color="auto"/>
            <w:left w:val="none" w:sz="0" w:space="0" w:color="auto"/>
            <w:bottom w:val="none" w:sz="0" w:space="0" w:color="auto"/>
            <w:right w:val="none" w:sz="0" w:space="0" w:color="auto"/>
          </w:divBdr>
        </w:div>
      </w:divsChild>
    </w:div>
    <w:div w:id="714935927">
      <w:marLeft w:val="0"/>
      <w:marRight w:val="0"/>
      <w:marTop w:val="0"/>
      <w:marBottom w:val="0"/>
      <w:divBdr>
        <w:top w:val="none" w:sz="0" w:space="0" w:color="auto"/>
        <w:left w:val="none" w:sz="0" w:space="0" w:color="auto"/>
        <w:bottom w:val="none" w:sz="0" w:space="0" w:color="auto"/>
        <w:right w:val="none" w:sz="0" w:space="0" w:color="auto"/>
      </w:divBdr>
      <w:divsChild>
        <w:div w:id="714935921">
          <w:marLeft w:val="0"/>
          <w:marRight w:val="0"/>
          <w:marTop w:val="0"/>
          <w:marBottom w:val="0"/>
          <w:divBdr>
            <w:top w:val="none" w:sz="0" w:space="0" w:color="auto"/>
            <w:left w:val="none" w:sz="0" w:space="0" w:color="auto"/>
            <w:bottom w:val="none" w:sz="0" w:space="0" w:color="auto"/>
            <w:right w:val="none" w:sz="0" w:space="0" w:color="auto"/>
          </w:divBdr>
          <w:divsChild>
            <w:div w:id="714935910">
              <w:marLeft w:val="0"/>
              <w:marRight w:val="0"/>
              <w:marTop w:val="0"/>
              <w:marBottom w:val="0"/>
              <w:divBdr>
                <w:top w:val="none" w:sz="0" w:space="0" w:color="auto"/>
                <w:left w:val="none" w:sz="0" w:space="0" w:color="auto"/>
                <w:bottom w:val="none" w:sz="0" w:space="0" w:color="auto"/>
                <w:right w:val="none" w:sz="0" w:space="0" w:color="auto"/>
              </w:divBdr>
            </w:div>
            <w:div w:id="7149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5928">
      <w:marLeft w:val="0"/>
      <w:marRight w:val="0"/>
      <w:marTop w:val="0"/>
      <w:marBottom w:val="0"/>
      <w:divBdr>
        <w:top w:val="none" w:sz="0" w:space="0" w:color="auto"/>
        <w:left w:val="none" w:sz="0" w:space="0" w:color="auto"/>
        <w:bottom w:val="none" w:sz="0" w:space="0" w:color="auto"/>
        <w:right w:val="none" w:sz="0" w:space="0" w:color="auto"/>
      </w:divBdr>
      <w:divsChild>
        <w:div w:id="714935932">
          <w:marLeft w:val="0"/>
          <w:marRight w:val="0"/>
          <w:marTop w:val="0"/>
          <w:marBottom w:val="0"/>
          <w:divBdr>
            <w:top w:val="none" w:sz="0" w:space="0" w:color="auto"/>
            <w:left w:val="none" w:sz="0" w:space="0" w:color="auto"/>
            <w:bottom w:val="none" w:sz="0" w:space="0" w:color="auto"/>
            <w:right w:val="none" w:sz="0" w:space="0" w:color="auto"/>
          </w:divBdr>
          <w:divsChild>
            <w:div w:id="714935915">
              <w:marLeft w:val="0"/>
              <w:marRight w:val="0"/>
              <w:marTop w:val="0"/>
              <w:marBottom w:val="0"/>
              <w:divBdr>
                <w:top w:val="none" w:sz="0" w:space="0" w:color="auto"/>
                <w:left w:val="none" w:sz="0" w:space="0" w:color="auto"/>
                <w:bottom w:val="none" w:sz="0" w:space="0" w:color="auto"/>
                <w:right w:val="none" w:sz="0" w:space="0" w:color="auto"/>
              </w:divBdr>
            </w:div>
            <w:div w:id="714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5931">
      <w:marLeft w:val="0"/>
      <w:marRight w:val="0"/>
      <w:marTop w:val="0"/>
      <w:marBottom w:val="0"/>
      <w:divBdr>
        <w:top w:val="none" w:sz="0" w:space="0" w:color="auto"/>
        <w:left w:val="none" w:sz="0" w:space="0" w:color="auto"/>
        <w:bottom w:val="none" w:sz="0" w:space="0" w:color="auto"/>
        <w:right w:val="none" w:sz="0" w:space="0" w:color="auto"/>
      </w:divBdr>
      <w:divsChild>
        <w:div w:id="714935929">
          <w:marLeft w:val="0"/>
          <w:marRight w:val="0"/>
          <w:marTop w:val="0"/>
          <w:marBottom w:val="0"/>
          <w:divBdr>
            <w:top w:val="none" w:sz="0" w:space="0" w:color="auto"/>
            <w:left w:val="none" w:sz="0" w:space="0" w:color="auto"/>
            <w:bottom w:val="none" w:sz="0" w:space="0" w:color="auto"/>
            <w:right w:val="none" w:sz="0" w:space="0" w:color="auto"/>
          </w:divBdr>
        </w:div>
      </w:divsChild>
    </w:div>
    <w:div w:id="714935933">
      <w:marLeft w:val="0"/>
      <w:marRight w:val="0"/>
      <w:marTop w:val="0"/>
      <w:marBottom w:val="0"/>
      <w:divBdr>
        <w:top w:val="none" w:sz="0" w:space="0" w:color="auto"/>
        <w:left w:val="none" w:sz="0" w:space="0" w:color="auto"/>
        <w:bottom w:val="none" w:sz="0" w:space="0" w:color="auto"/>
        <w:right w:val="none" w:sz="0" w:space="0" w:color="auto"/>
      </w:divBdr>
      <w:divsChild>
        <w:div w:id="714935911">
          <w:marLeft w:val="0"/>
          <w:marRight w:val="0"/>
          <w:marTop w:val="0"/>
          <w:marBottom w:val="0"/>
          <w:divBdr>
            <w:top w:val="none" w:sz="0" w:space="0" w:color="auto"/>
            <w:left w:val="none" w:sz="0" w:space="0" w:color="auto"/>
            <w:bottom w:val="none" w:sz="0" w:space="0" w:color="auto"/>
            <w:right w:val="none" w:sz="0" w:space="0" w:color="auto"/>
          </w:divBdr>
          <w:divsChild>
            <w:div w:id="714935912">
              <w:marLeft w:val="0"/>
              <w:marRight w:val="0"/>
              <w:marTop w:val="0"/>
              <w:marBottom w:val="0"/>
              <w:divBdr>
                <w:top w:val="none" w:sz="0" w:space="0" w:color="auto"/>
                <w:left w:val="none" w:sz="0" w:space="0" w:color="auto"/>
                <w:bottom w:val="none" w:sz="0" w:space="0" w:color="auto"/>
                <w:right w:val="none" w:sz="0" w:space="0" w:color="auto"/>
              </w:divBdr>
            </w:div>
            <w:div w:id="7149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5934">
      <w:marLeft w:val="0"/>
      <w:marRight w:val="0"/>
      <w:marTop w:val="0"/>
      <w:marBottom w:val="0"/>
      <w:divBdr>
        <w:top w:val="none" w:sz="0" w:space="0" w:color="auto"/>
        <w:left w:val="none" w:sz="0" w:space="0" w:color="auto"/>
        <w:bottom w:val="none" w:sz="0" w:space="0" w:color="auto"/>
        <w:right w:val="none" w:sz="0" w:space="0" w:color="auto"/>
      </w:divBdr>
      <w:divsChild>
        <w:div w:id="714935914">
          <w:marLeft w:val="0"/>
          <w:marRight w:val="0"/>
          <w:marTop w:val="0"/>
          <w:marBottom w:val="0"/>
          <w:divBdr>
            <w:top w:val="none" w:sz="0" w:space="0" w:color="auto"/>
            <w:left w:val="none" w:sz="0" w:space="0" w:color="auto"/>
            <w:bottom w:val="none" w:sz="0" w:space="0" w:color="auto"/>
            <w:right w:val="none" w:sz="0" w:space="0" w:color="auto"/>
          </w:divBdr>
        </w:div>
      </w:divsChild>
    </w:div>
    <w:div w:id="714935936">
      <w:marLeft w:val="0"/>
      <w:marRight w:val="0"/>
      <w:marTop w:val="0"/>
      <w:marBottom w:val="0"/>
      <w:divBdr>
        <w:top w:val="none" w:sz="0" w:space="0" w:color="auto"/>
        <w:left w:val="none" w:sz="0" w:space="0" w:color="auto"/>
        <w:bottom w:val="none" w:sz="0" w:space="0" w:color="auto"/>
        <w:right w:val="none" w:sz="0" w:space="0" w:color="auto"/>
      </w:divBdr>
      <w:divsChild>
        <w:div w:id="714935939">
          <w:marLeft w:val="0"/>
          <w:marRight w:val="0"/>
          <w:marTop w:val="0"/>
          <w:marBottom w:val="0"/>
          <w:divBdr>
            <w:top w:val="none" w:sz="0" w:space="0" w:color="auto"/>
            <w:left w:val="none" w:sz="0" w:space="0" w:color="auto"/>
            <w:bottom w:val="none" w:sz="0" w:space="0" w:color="auto"/>
            <w:right w:val="none" w:sz="0" w:space="0" w:color="auto"/>
          </w:divBdr>
          <w:divsChild>
            <w:div w:id="714935937">
              <w:marLeft w:val="0"/>
              <w:marRight w:val="0"/>
              <w:marTop w:val="0"/>
              <w:marBottom w:val="0"/>
              <w:divBdr>
                <w:top w:val="none" w:sz="0" w:space="0" w:color="auto"/>
                <w:left w:val="none" w:sz="0" w:space="0" w:color="auto"/>
                <w:bottom w:val="none" w:sz="0" w:space="0" w:color="auto"/>
                <w:right w:val="none" w:sz="0" w:space="0" w:color="auto"/>
              </w:divBdr>
            </w:div>
            <w:div w:id="7149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694</Words>
  <Characters>4377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Ideensammlung „App zum Streuobstwiesenpfad“</dc:title>
  <dc:subject/>
  <dc:creator>SBBUser2</dc:creator>
  <cp:keywords/>
  <dc:description/>
  <cp:lastModifiedBy>Schneider</cp:lastModifiedBy>
  <cp:revision>3</cp:revision>
  <dcterms:created xsi:type="dcterms:W3CDTF">2019-02-22T13:57:00Z</dcterms:created>
  <dcterms:modified xsi:type="dcterms:W3CDTF">2019-02-22T14:05:00Z</dcterms:modified>
</cp:coreProperties>
</file>